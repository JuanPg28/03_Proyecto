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A3E" w:rsidRDefault="00E63A3E" w:rsidP="00E63A3E">
      <w:pPr>
        <w:pStyle w:val="Subttulo1"/>
        <w:tabs>
          <w:tab w:val="left" w:pos="2700"/>
        </w:tabs>
        <w:jc w:val="left"/>
      </w:pPr>
      <w:r>
        <w:tab/>
      </w:r>
    </w:p>
    <w:p w:rsidR="00404535" w:rsidRDefault="00404535" w:rsidP="002562CE">
      <w:pPr>
        <w:pStyle w:val="Subttulo1"/>
        <w:rPr>
          <w:color w:val="D0D0D0" w:themeColor="accent2" w:themeTint="99"/>
        </w:rPr>
      </w:pPr>
    </w:p>
    <w:p w:rsidR="00AD228E" w:rsidRPr="00404535" w:rsidRDefault="004F751F" w:rsidP="002562CE">
      <w:pPr>
        <w:pStyle w:val="Subttulo1"/>
        <w:rPr>
          <w:color w:val="D0D0D0" w:themeColor="accent2" w:themeTint="99"/>
        </w:rPr>
      </w:pPr>
      <w:r w:rsidRPr="00404535">
        <w:rPr>
          <w:color w:val="D0D0D0" w:themeColor="accent2" w:themeTint="99"/>
        </w:rPr>
        <w:t>Proyecto Servidor-cliente</w:t>
      </w:r>
    </w:p>
    <w:p w:rsidR="00D466C8" w:rsidRPr="00404535" w:rsidRDefault="004F751F" w:rsidP="002562CE">
      <w:pPr>
        <w:pStyle w:val="Ttulo"/>
        <w:rPr>
          <w:color w:val="B2B2B2" w:themeColor="accent2"/>
        </w:rPr>
      </w:pPr>
      <w:bookmarkStart w:id="0" w:name="_GoBack"/>
      <w:bookmarkEnd w:id="0"/>
      <w:r w:rsidRPr="00404535">
        <w:rPr>
          <w:color w:val="B2B2B2" w:themeColor="accent2"/>
        </w:rPr>
        <w:t>cinema</w:t>
      </w:r>
    </w:p>
    <w:p w:rsidR="00D466C8" w:rsidRDefault="004F751F" w:rsidP="004C366D">
      <w:pPr>
        <w:pStyle w:val="introduccin"/>
      </w:pPr>
      <w:r>
        <w:t>Información a modo de guía para realizar varias funciones en los códigos ya sea en la parte Servidor o Cliente.</w:t>
      </w:r>
    </w:p>
    <w:p w:rsidR="00157461" w:rsidRPr="00466AF1" w:rsidRDefault="00157461" w:rsidP="00466AF1">
      <w:pPr>
        <w:pStyle w:val="Ttulo1"/>
      </w:pPr>
      <w:r>
        <w:t>credenciales bbdd</w:t>
      </w:r>
      <w:r w:rsidR="00466AF1">
        <w:tab/>
      </w:r>
    </w:p>
    <w:tbl>
      <w:tblPr>
        <w:tblStyle w:val="Tablaconcuadrcula"/>
        <w:tblW w:w="5000" w:type="pct"/>
        <w:tblInd w:w="-19" w:type="dxa"/>
        <w:tblBorders>
          <w:top w:val="single" w:sz="4" w:space="0" w:color="F8F8F8" w:themeColor="background2"/>
          <w:left w:val="single" w:sz="4" w:space="0" w:color="F8F8F8" w:themeColor="background2"/>
          <w:bottom w:val="single" w:sz="4" w:space="0" w:color="F8F8F8" w:themeColor="background2"/>
          <w:right w:val="single" w:sz="4" w:space="0" w:color="F8F8F8" w:themeColor="background2"/>
          <w:insideH w:val="single" w:sz="4" w:space="0" w:color="F8F8F8" w:themeColor="background2"/>
          <w:insideV w:val="single" w:sz="4" w:space="0" w:color="F8F8F8" w:themeColor="background2"/>
        </w:tblBorders>
        <w:tblLook w:val="04A0" w:firstRow="1" w:lastRow="0" w:firstColumn="1" w:lastColumn="0" w:noHBand="0" w:noVBand="1"/>
        <w:tblCaption w:val="Biografía"/>
        <w:tblDescription w:val="Título del perfil, resumen de la experiencia, educación, certificaciones, reseñas y foto digitalizada"/>
      </w:tblPr>
      <w:tblGrid>
        <w:gridCol w:w="3061"/>
        <w:gridCol w:w="5955"/>
      </w:tblGrid>
      <w:tr w:rsidR="00157461" w:rsidRPr="0091238C" w:rsidTr="00C724BC">
        <w:tc>
          <w:tcPr>
            <w:tcW w:w="3061" w:type="dxa"/>
            <w:shd w:val="clear" w:color="auto" w:fill="4D4D4D" w:themeFill="accent6"/>
          </w:tcPr>
          <w:p w:rsidR="00157461" w:rsidRPr="0091238C" w:rsidRDefault="00157461" w:rsidP="00C724BC">
            <w:pPr>
              <w:pStyle w:val="encabezadodefila"/>
            </w:pPr>
            <w:r>
              <w:t xml:space="preserve">Nombre de la Instancia </w:t>
            </w:r>
          </w:p>
        </w:tc>
        <w:tc>
          <w:tcPr>
            <w:tcW w:w="5955" w:type="dxa"/>
          </w:tcPr>
          <w:p w:rsidR="00157461" w:rsidRPr="0091238C" w:rsidRDefault="00157461" w:rsidP="00C724BC">
            <w:pPr>
              <w:pStyle w:val="Fila"/>
            </w:pPr>
            <w:r>
              <w:t>Local instance MySQL80</w:t>
            </w:r>
          </w:p>
        </w:tc>
      </w:tr>
      <w:tr w:rsidR="00157461" w:rsidRPr="0091238C" w:rsidTr="00C724BC">
        <w:tc>
          <w:tcPr>
            <w:tcW w:w="3061" w:type="dxa"/>
            <w:shd w:val="clear" w:color="auto" w:fill="4D4D4D" w:themeFill="accent6"/>
          </w:tcPr>
          <w:p w:rsidR="00157461" w:rsidRPr="0091238C" w:rsidRDefault="00157461" w:rsidP="00157461">
            <w:pPr>
              <w:pStyle w:val="encabezadodefila"/>
            </w:pPr>
            <w:r>
              <w:t>Nombre Usuario</w:t>
            </w:r>
          </w:p>
        </w:tc>
        <w:tc>
          <w:tcPr>
            <w:tcW w:w="5955" w:type="dxa"/>
          </w:tcPr>
          <w:p w:rsidR="00157461" w:rsidRPr="0091238C" w:rsidRDefault="00157461" w:rsidP="00C724BC">
            <w:pPr>
              <w:pStyle w:val="Fila"/>
            </w:pPr>
            <w:r>
              <w:t>root</w:t>
            </w:r>
          </w:p>
        </w:tc>
      </w:tr>
      <w:tr w:rsidR="00157461" w:rsidRPr="0091238C" w:rsidTr="00C724BC">
        <w:tc>
          <w:tcPr>
            <w:tcW w:w="3061" w:type="dxa"/>
            <w:shd w:val="clear" w:color="auto" w:fill="4D4D4D" w:themeFill="accent6"/>
          </w:tcPr>
          <w:p w:rsidR="00157461" w:rsidRPr="0091238C" w:rsidRDefault="00157461" w:rsidP="00C724BC">
            <w:pPr>
              <w:pStyle w:val="encabezadodefila"/>
            </w:pPr>
            <w:r>
              <w:t>Contraseña</w:t>
            </w:r>
          </w:p>
        </w:tc>
        <w:tc>
          <w:tcPr>
            <w:tcW w:w="5955" w:type="dxa"/>
          </w:tcPr>
          <w:p w:rsidR="00157461" w:rsidRPr="00157461" w:rsidRDefault="00157461" w:rsidP="00C724BC">
            <w:pPr>
              <w:pStyle w:val="Fila"/>
              <w:rPr>
                <w:b/>
              </w:rPr>
            </w:pPr>
            <w:r w:rsidRPr="00157461">
              <w:rPr>
                <w:b/>
              </w:rPr>
              <w:t>********</w:t>
            </w:r>
          </w:p>
        </w:tc>
      </w:tr>
      <w:tr w:rsidR="00157461" w:rsidRPr="0091238C" w:rsidTr="00157461">
        <w:trPr>
          <w:trHeight w:val="95"/>
        </w:trPr>
        <w:tc>
          <w:tcPr>
            <w:tcW w:w="3061" w:type="dxa"/>
            <w:shd w:val="clear" w:color="auto" w:fill="4D4D4D" w:themeFill="accent6"/>
          </w:tcPr>
          <w:p w:rsidR="00157461" w:rsidRDefault="00157461" w:rsidP="00C724BC">
            <w:pPr>
              <w:pStyle w:val="encabezadodefila"/>
            </w:pPr>
            <w:r>
              <w:t>Url de la Base de datos</w:t>
            </w:r>
          </w:p>
        </w:tc>
        <w:tc>
          <w:tcPr>
            <w:tcW w:w="5955" w:type="dxa"/>
          </w:tcPr>
          <w:p w:rsidR="00157461" w:rsidRPr="00157461" w:rsidRDefault="00157461" w:rsidP="00C724BC">
            <w:pPr>
              <w:pStyle w:val="Fila"/>
            </w:pPr>
            <w:r w:rsidRPr="00157461">
              <w:t>localhost:3306</w:t>
            </w:r>
          </w:p>
        </w:tc>
      </w:tr>
    </w:tbl>
    <w:p w:rsidR="00157461" w:rsidRPr="0091238C" w:rsidRDefault="00157461" w:rsidP="004C366D">
      <w:pPr>
        <w:pStyle w:val="introduccin"/>
      </w:pPr>
    </w:p>
    <w:p w:rsidR="00D466C8" w:rsidRPr="0091238C" w:rsidRDefault="00157461" w:rsidP="00C35405">
      <w:pPr>
        <w:pStyle w:val="Ttulo1"/>
      </w:pPr>
      <w:r>
        <w:t>BBDD</w:t>
      </w:r>
    </w:p>
    <w:tbl>
      <w:tblPr>
        <w:tblStyle w:val="Tablaconcuadrcula"/>
        <w:tblW w:w="5000" w:type="pct"/>
        <w:tblInd w:w="-19" w:type="dxa"/>
        <w:tblBorders>
          <w:top w:val="single" w:sz="4" w:space="0" w:color="F8F8F8" w:themeColor="background2"/>
          <w:left w:val="single" w:sz="4" w:space="0" w:color="F8F8F8" w:themeColor="background2"/>
          <w:bottom w:val="single" w:sz="4" w:space="0" w:color="F8F8F8" w:themeColor="background2"/>
          <w:right w:val="single" w:sz="4" w:space="0" w:color="F8F8F8" w:themeColor="background2"/>
          <w:insideH w:val="single" w:sz="4" w:space="0" w:color="F8F8F8" w:themeColor="background2"/>
          <w:insideV w:val="single" w:sz="4" w:space="0" w:color="F8F8F8" w:themeColor="background2"/>
        </w:tblBorders>
        <w:tblLook w:val="04A0" w:firstRow="1" w:lastRow="0" w:firstColumn="1" w:lastColumn="0" w:noHBand="0" w:noVBand="1"/>
        <w:tblCaption w:val="Biografía"/>
        <w:tblDescription w:val="Título del perfil, resumen de la experiencia, educación, certificaciones, reseñas y foto digitalizada"/>
      </w:tblPr>
      <w:tblGrid>
        <w:gridCol w:w="3061"/>
        <w:gridCol w:w="5955"/>
      </w:tblGrid>
      <w:tr w:rsidR="006A79B1" w:rsidRPr="0091238C" w:rsidTr="00157461">
        <w:tc>
          <w:tcPr>
            <w:tcW w:w="3061" w:type="dxa"/>
            <w:shd w:val="clear" w:color="auto" w:fill="4D4D4D" w:themeFill="accent6"/>
          </w:tcPr>
          <w:p w:rsidR="006A79B1" w:rsidRPr="0091238C" w:rsidRDefault="00157461" w:rsidP="00157461">
            <w:pPr>
              <w:pStyle w:val="encabezadodefila"/>
            </w:pPr>
            <w:r>
              <w:t>Nombre de la Base de datos</w:t>
            </w:r>
          </w:p>
        </w:tc>
        <w:tc>
          <w:tcPr>
            <w:tcW w:w="5955" w:type="dxa"/>
          </w:tcPr>
          <w:p w:rsidR="006A79B1" w:rsidRPr="0091238C" w:rsidRDefault="00157461" w:rsidP="0045676C">
            <w:pPr>
              <w:pStyle w:val="Fila"/>
            </w:pPr>
            <w:r>
              <w:t>cinema_bbdd</w:t>
            </w:r>
          </w:p>
        </w:tc>
      </w:tr>
      <w:tr w:rsidR="006A79B1" w:rsidRPr="0091238C" w:rsidTr="00157461">
        <w:tc>
          <w:tcPr>
            <w:tcW w:w="3061" w:type="dxa"/>
            <w:shd w:val="clear" w:color="auto" w:fill="4D4D4D" w:themeFill="accent6"/>
          </w:tcPr>
          <w:p w:rsidR="006A79B1" w:rsidRPr="0091238C" w:rsidRDefault="00157461" w:rsidP="00157461">
            <w:pPr>
              <w:pStyle w:val="encabezadodefila"/>
            </w:pPr>
            <w:r>
              <w:t>Nombre de la Tabla</w:t>
            </w:r>
          </w:p>
        </w:tc>
        <w:tc>
          <w:tcPr>
            <w:tcW w:w="5955" w:type="dxa"/>
          </w:tcPr>
          <w:p w:rsidR="006A79B1" w:rsidRPr="0091238C" w:rsidRDefault="00157461" w:rsidP="0045676C">
            <w:pPr>
              <w:pStyle w:val="Fila"/>
            </w:pPr>
            <w:r>
              <w:t>peliculas</w:t>
            </w:r>
          </w:p>
        </w:tc>
      </w:tr>
      <w:tr w:rsidR="006A79B1" w:rsidRPr="0091238C" w:rsidTr="00157461">
        <w:tc>
          <w:tcPr>
            <w:tcW w:w="3061" w:type="dxa"/>
            <w:shd w:val="clear" w:color="auto" w:fill="4D4D4D" w:themeFill="accent6"/>
          </w:tcPr>
          <w:p w:rsidR="006A79B1" w:rsidRPr="0091238C" w:rsidRDefault="00157461" w:rsidP="00157461">
            <w:pPr>
              <w:pStyle w:val="encabezadodefila"/>
            </w:pPr>
            <w:r>
              <w:t>Columnas</w:t>
            </w:r>
          </w:p>
        </w:tc>
        <w:tc>
          <w:tcPr>
            <w:tcW w:w="5955" w:type="dxa"/>
          </w:tcPr>
          <w:p w:rsidR="00157461" w:rsidRDefault="00157461" w:rsidP="00157461">
            <w:pPr>
              <w:pStyle w:val="Fila"/>
            </w:pPr>
            <w:r>
              <w:t xml:space="preserve">Identificador int AI PK </w:t>
            </w:r>
          </w:p>
          <w:p w:rsidR="00157461" w:rsidRDefault="00157461" w:rsidP="00157461">
            <w:pPr>
              <w:pStyle w:val="Fila"/>
            </w:pPr>
            <w:r>
              <w:t xml:space="preserve">Titulo varchar(45) </w:t>
            </w:r>
          </w:p>
          <w:p w:rsidR="00157461" w:rsidRDefault="00157461" w:rsidP="00157461">
            <w:pPr>
              <w:pStyle w:val="Fila"/>
            </w:pPr>
            <w:r>
              <w:t xml:space="preserve">Sinopsis varchar(1000) </w:t>
            </w:r>
          </w:p>
          <w:p w:rsidR="00157461" w:rsidRDefault="00157461" w:rsidP="00157461">
            <w:pPr>
              <w:pStyle w:val="Fila"/>
            </w:pPr>
            <w:r>
              <w:t xml:space="preserve">Anyo int </w:t>
            </w:r>
          </w:p>
          <w:p w:rsidR="00157461" w:rsidRDefault="00157461" w:rsidP="00157461">
            <w:pPr>
              <w:pStyle w:val="Fila"/>
            </w:pPr>
            <w:r>
              <w:t xml:space="preserve">Imagen varchar(500) </w:t>
            </w:r>
          </w:p>
          <w:p w:rsidR="006A79B1" w:rsidRPr="0091238C" w:rsidRDefault="00157461" w:rsidP="00157461">
            <w:pPr>
              <w:pStyle w:val="Fila"/>
            </w:pPr>
            <w:r>
              <w:t>Video varchar(500)</w:t>
            </w:r>
          </w:p>
        </w:tc>
      </w:tr>
    </w:tbl>
    <w:p w:rsidR="00D466C8" w:rsidRPr="0091238C" w:rsidRDefault="008121FE" w:rsidP="00C35405">
      <w:pPr>
        <w:pStyle w:val="Ttulo1"/>
      </w:pPr>
      <w:sdt>
        <w:sdtPr>
          <w:id w:val="836884525"/>
          <w:placeholder>
            <w:docPart w:val="E4821F521D4342F884A759CC84D08107"/>
          </w:placeholder>
          <w:temporary/>
          <w:showingPlcHdr/>
          <w15:appearance w15:val="hidden"/>
        </w:sdtPr>
        <w:sdtEndPr/>
        <w:sdtContent>
          <w:r w:rsidR="009B67EE" w:rsidRPr="0091238C">
            <w:rPr>
              <w:lang w:bidi="es-ES"/>
            </w:rPr>
            <w:t>Servicios</w:t>
          </w:r>
        </w:sdtContent>
      </w:sdt>
      <w:r w:rsidR="00E63A3E">
        <w:t xml:space="preserve"> WEB</w:t>
      </w:r>
    </w:p>
    <w:tbl>
      <w:tblPr>
        <w:tblStyle w:val="Tablaconcuadrcula"/>
        <w:tblW w:w="5000" w:type="pct"/>
        <w:tblInd w:w="-19" w:type="dxa"/>
        <w:tblBorders>
          <w:top w:val="single" w:sz="4" w:space="0" w:color="F8F8F8" w:themeColor="background2"/>
          <w:left w:val="single" w:sz="4" w:space="0" w:color="F8F8F8" w:themeColor="background2"/>
          <w:bottom w:val="single" w:sz="4" w:space="0" w:color="F8F8F8" w:themeColor="background2"/>
          <w:right w:val="single" w:sz="4" w:space="0" w:color="F8F8F8" w:themeColor="background2"/>
          <w:insideH w:val="single" w:sz="4" w:space="0" w:color="F8F8F8" w:themeColor="background2"/>
          <w:insideV w:val="single" w:sz="4" w:space="0" w:color="F8F8F8" w:themeColor="background2"/>
        </w:tblBorders>
        <w:tblLook w:val="04A0" w:firstRow="1" w:lastRow="0" w:firstColumn="1" w:lastColumn="0" w:noHBand="0" w:noVBand="1"/>
        <w:tblCaption w:val="Servicios"/>
        <w:tblDescription w:val="Servicios, tarifas, promociones, formas de pago aceptadas, fotos del trabajo"/>
      </w:tblPr>
      <w:tblGrid>
        <w:gridCol w:w="1613"/>
        <w:gridCol w:w="2616"/>
        <w:gridCol w:w="747"/>
        <w:gridCol w:w="4040"/>
      </w:tblGrid>
      <w:tr w:rsidR="00E63A3E" w:rsidRPr="0091238C" w:rsidTr="00877CF4">
        <w:tc>
          <w:tcPr>
            <w:tcW w:w="1613" w:type="dxa"/>
            <w:shd w:val="clear" w:color="auto" w:fill="4D4D4D" w:themeFill="accent6"/>
          </w:tcPr>
          <w:p w:rsidR="00E63A3E" w:rsidRPr="0091238C" w:rsidRDefault="00E63A3E" w:rsidP="00E63A3E">
            <w:pPr>
              <w:pStyle w:val="encabezadodefila"/>
            </w:pPr>
            <w:r>
              <w:t>Obtener Peliculas</w:t>
            </w:r>
          </w:p>
        </w:tc>
        <w:tc>
          <w:tcPr>
            <w:tcW w:w="2616" w:type="dxa"/>
          </w:tcPr>
          <w:p w:rsidR="00E63A3E" w:rsidRPr="0091238C" w:rsidRDefault="00E63A3E" w:rsidP="0045676C">
            <w:pPr>
              <w:pStyle w:val="Fila"/>
            </w:pPr>
            <w:r w:rsidRPr="0091238C">
              <w:rPr>
                <w:lang w:bidi="es-ES"/>
              </w:rPr>
              <w:t xml:space="preserve"> </w:t>
            </w:r>
            <w:r>
              <w:t>Obtiene un fichero JSON con todos los vehículos del sistema</w:t>
            </w:r>
          </w:p>
        </w:tc>
        <w:tc>
          <w:tcPr>
            <w:tcW w:w="747" w:type="dxa"/>
          </w:tcPr>
          <w:p w:rsidR="00E63A3E" w:rsidRPr="0091238C" w:rsidRDefault="00E63A3E" w:rsidP="0045676C">
            <w:pPr>
              <w:pStyle w:val="Fila"/>
            </w:pPr>
            <w:r w:rsidRPr="00E63A3E">
              <w:rPr>
                <w:b/>
              </w:rPr>
              <w:t>Tipo:</w:t>
            </w:r>
            <w:r>
              <w:t xml:space="preserve"> GET</w:t>
            </w:r>
          </w:p>
        </w:tc>
        <w:tc>
          <w:tcPr>
            <w:tcW w:w="4040" w:type="dxa"/>
          </w:tcPr>
          <w:p w:rsidR="00E63A3E" w:rsidRPr="0091238C" w:rsidRDefault="00E63A3E" w:rsidP="0045676C">
            <w:pPr>
              <w:pStyle w:val="Fila"/>
            </w:pPr>
            <w:r>
              <w:t>URL: /peliculasJSON</w:t>
            </w:r>
          </w:p>
        </w:tc>
      </w:tr>
      <w:tr w:rsidR="00E63A3E" w:rsidRPr="0091238C" w:rsidTr="00877CF4">
        <w:tc>
          <w:tcPr>
            <w:tcW w:w="1613" w:type="dxa"/>
            <w:shd w:val="clear" w:color="auto" w:fill="4D4D4D" w:themeFill="accent6"/>
          </w:tcPr>
          <w:p w:rsidR="00E63A3E" w:rsidRPr="0091238C" w:rsidRDefault="00E63A3E" w:rsidP="00E63A3E">
            <w:pPr>
              <w:pStyle w:val="encabezadodefila"/>
            </w:pPr>
            <w:r>
              <w:t>Obtener Peliculas por año</w:t>
            </w:r>
          </w:p>
        </w:tc>
        <w:tc>
          <w:tcPr>
            <w:tcW w:w="2616" w:type="dxa"/>
          </w:tcPr>
          <w:p w:rsidR="00E63A3E" w:rsidRPr="0091238C" w:rsidRDefault="00E63A3E" w:rsidP="00E63A3E">
            <w:pPr>
              <w:pStyle w:val="Fila"/>
            </w:pPr>
            <w:r>
              <w:t>Obtiene las Peliculas cuyo año de estreno contiene el parámetro marca proporcionado</w:t>
            </w:r>
          </w:p>
        </w:tc>
        <w:tc>
          <w:tcPr>
            <w:tcW w:w="747" w:type="dxa"/>
          </w:tcPr>
          <w:p w:rsidR="00E63A3E" w:rsidRPr="0091238C" w:rsidRDefault="00E63A3E" w:rsidP="0045676C">
            <w:pPr>
              <w:pStyle w:val="Fila"/>
            </w:pPr>
            <w:r w:rsidRPr="00E63A3E">
              <w:rPr>
                <w:b/>
              </w:rPr>
              <w:t>Tipo:</w:t>
            </w:r>
            <w:r>
              <w:t xml:space="preserve"> GET</w:t>
            </w:r>
          </w:p>
        </w:tc>
        <w:tc>
          <w:tcPr>
            <w:tcW w:w="4040" w:type="dxa"/>
          </w:tcPr>
          <w:p w:rsidR="00E63A3E" w:rsidRPr="0091238C" w:rsidRDefault="00E63A3E" w:rsidP="00877CF4">
            <w:pPr>
              <w:pStyle w:val="Fila"/>
            </w:pPr>
            <w:r>
              <w:t xml:space="preserve">URL: </w:t>
            </w:r>
            <w:r w:rsidRPr="006806A9">
              <w:t>/</w:t>
            </w:r>
            <w:r>
              <w:t>peliculasJSON/findByAnyo/{</w:t>
            </w:r>
            <w:r w:rsidR="00877CF4">
              <w:t>estreno</w:t>
            </w:r>
            <w:r>
              <w:t>}</w:t>
            </w:r>
          </w:p>
        </w:tc>
      </w:tr>
    </w:tbl>
    <w:p w:rsidR="00481541" w:rsidRDefault="00481541" w:rsidP="00481541">
      <w:pPr>
        <w:keepNext/>
      </w:pPr>
      <w:r>
        <w:rPr>
          <w:noProof/>
          <w:lang w:eastAsia="es-ES"/>
        </w:rPr>
        <w:lastRenderedPageBreak/>
        <w:drawing>
          <wp:inline distT="0" distB="0" distL="0" distR="0" wp14:anchorId="31F1422B" wp14:editId="0F842B50">
            <wp:extent cx="5731510" cy="255524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-peliculasJS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6C8" w:rsidRDefault="00481541" w:rsidP="00481541">
      <w:pPr>
        <w:pStyle w:val="Descripcin"/>
      </w:pPr>
      <w:r>
        <w:t>GET-peliculasJSON</w:t>
      </w:r>
    </w:p>
    <w:p w:rsidR="00481541" w:rsidRDefault="00481541" w:rsidP="00481541"/>
    <w:p w:rsidR="00481541" w:rsidRDefault="00481541" w:rsidP="00481541">
      <w:pPr>
        <w:keepNext/>
      </w:pPr>
      <w:r>
        <w:rPr>
          <w:noProof/>
          <w:lang w:eastAsia="es-ES"/>
        </w:rPr>
        <w:drawing>
          <wp:inline distT="0" distB="0" distL="0" distR="0" wp14:anchorId="5C42566A" wp14:editId="77FA00A3">
            <wp:extent cx="5731510" cy="2588895"/>
            <wp:effectExtent l="0" t="0" r="254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-peliculasJSON-estren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GET-peliculasJSON-estreno</w:t>
      </w:r>
    </w:p>
    <w:p w:rsidR="006F6390" w:rsidRDefault="006F6390" w:rsidP="00481541">
      <w:pPr>
        <w:keepNext/>
      </w:pPr>
    </w:p>
    <w:p w:rsidR="006F6390" w:rsidRPr="0091238C" w:rsidRDefault="006F6390" w:rsidP="006F6390">
      <w:pPr>
        <w:pStyle w:val="Ttulo1"/>
      </w:pPr>
      <w:r>
        <w:t>logo</w:t>
      </w:r>
    </w:p>
    <w:tbl>
      <w:tblPr>
        <w:tblStyle w:val="Tablaconcuadrcula"/>
        <w:tblW w:w="5000" w:type="pct"/>
        <w:tblInd w:w="-19" w:type="dxa"/>
        <w:tblBorders>
          <w:top w:val="single" w:sz="4" w:space="0" w:color="F8F8F8" w:themeColor="background2"/>
          <w:left w:val="single" w:sz="4" w:space="0" w:color="F8F8F8" w:themeColor="background2"/>
          <w:bottom w:val="single" w:sz="4" w:space="0" w:color="F8F8F8" w:themeColor="background2"/>
          <w:right w:val="single" w:sz="4" w:space="0" w:color="F8F8F8" w:themeColor="background2"/>
          <w:insideH w:val="single" w:sz="4" w:space="0" w:color="F8F8F8" w:themeColor="background2"/>
          <w:insideV w:val="single" w:sz="4" w:space="0" w:color="F8F8F8" w:themeColor="background2"/>
        </w:tblBorders>
        <w:tblLook w:val="04A0" w:firstRow="1" w:lastRow="0" w:firstColumn="1" w:lastColumn="0" w:noHBand="0" w:noVBand="1"/>
        <w:tblCaption w:val="Servicios"/>
        <w:tblDescription w:val="Servicios, tarifas, promociones, formas de pago aceptadas, fotos del trabajo"/>
      </w:tblPr>
      <w:tblGrid>
        <w:gridCol w:w="1613"/>
        <w:gridCol w:w="7403"/>
      </w:tblGrid>
      <w:tr w:rsidR="006F6390" w:rsidRPr="0091238C" w:rsidTr="000A0827">
        <w:tc>
          <w:tcPr>
            <w:tcW w:w="1613" w:type="dxa"/>
            <w:shd w:val="clear" w:color="auto" w:fill="4D4D4D" w:themeFill="accent6"/>
          </w:tcPr>
          <w:p w:rsidR="006F6390" w:rsidRDefault="006F6390" w:rsidP="00621360">
            <w:pPr>
              <w:pStyle w:val="encabezadodefila"/>
            </w:pPr>
          </w:p>
          <w:p w:rsidR="006F6390" w:rsidRDefault="006F6390" w:rsidP="00621360">
            <w:pPr>
              <w:pStyle w:val="encabezadodefila"/>
            </w:pPr>
          </w:p>
          <w:p w:rsidR="006F6390" w:rsidRDefault="006F6390" w:rsidP="00621360">
            <w:pPr>
              <w:pStyle w:val="encabezadodefila"/>
            </w:pPr>
          </w:p>
          <w:p w:rsidR="006F6390" w:rsidRDefault="006F6390" w:rsidP="00621360">
            <w:pPr>
              <w:pStyle w:val="encabezadodefila"/>
            </w:pPr>
          </w:p>
          <w:p w:rsidR="006F6390" w:rsidRPr="0091238C" w:rsidRDefault="006F6390" w:rsidP="00621360">
            <w:pPr>
              <w:pStyle w:val="encabezadodefila"/>
            </w:pPr>
            <w:r>
              <w:t>Imagen Logo</w:t>
            </w:r>
          </w:p>
        </w:tc>
        <w:tc>
          <w:tcPr>
            <w:tcW w:w="7403" w:type="dxa"/>
          </w:tcPr>
          <w:p w:rsidR="006F6390" w:rsidRPr="0091238C" w:rsidRDefault="00C859CD" w:rsidP="006F6390">
            <w:pPr>
              <w:pStyle w:val="Fila"/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933575" cy="170497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juan-cn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6390" w:rsidRPr="0091238C" w:rsidRDefault="006F6390" w:rsidP="00621360">
            <w:pPr>
              <w:pStyle w:val="Fila"/>
            </w:pPr>
          </w:p>
        </w:tc>
      </w:tr>
    </w:tbl>
    <w:p w:rsidR="006F6390" w:rsidRPr="00481541" w:rsidRDefault="006F6390" w:rsidP="00481541">
      <w:pPr>
        <w:keepNext/>
      </w:pPr>
    </w:p>
    <w:sectPr w:rsidR="006F6390" w:rsidRPr="00481541" w:rsidSect="009F6E8B">
      <w:footerReference w:type="default" r:id="rId14"/>
      <w:headerReference w:type="first" r:id="rId15"/>
      <w:pgSz w:w="11906" w:h="16838" w:code="9"/>
      <w:pgMar w:top="1440" w:right="1440" w:bottom="1134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1FE" w:rsidRDefault="008121FE" w:rsidP="00D337E7">
      <w:pPr>
        <w:spacing w:after="0" w:line="240" w:lineRule="auto"/>
      </w:pPr>
      <w:r>
        <w:separator/>
      </w:r>
    </w:p>
  </w:endnote>
  <w:endnote w:type="continuationSeparator" w:id="0">
    <w:p w:rsidR="008121FE" w:rsidRDefault="008121FE" w:rsidP="00D33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214" w:rsidRPr="00EC6214" w:rsidRDefault="004755D8" w:rsidP="00EC6214">
    <w:pPr>
      <w:pStyle w:val="Piedepgina"/>
    </w:pPr>
    <w:r>
      <w:rPr>
        <w:lang w:bidi="es-ES"/>
      </w:rPr>
      <w:fldChar w:fldCharType="begin"/>
    </w:r>
    <w:r>
      <w:rPr>
        <w:lang w:bidi="es-ES"/>
      </w:rPr>
      <w:instrText xml:space="preserve"> PAGE  \* MERGEFORMAT </w:instrText>
    </w:r>
    <w:r>
      <w:rPr>
        <w:lang w:bidi="es-ES"/>
      </w:rPr>
      <w:fldChar w:fldCharType="separate"/>
    </w:r>
    <w:r w:rsidR="00BC6948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1FE" w:rsidRDefault="008121FE" w:rsidP="00D337E7">
      <w:pPr>
        <w:spacing w:after="0" w:line="240" w:lineRule="auto"/>
      </w:pPr>
      <w:r>
        <w:separator/>
      </w:r>
    </w:p>
  </w:footnote>
  <w:footnote w:type="continuationSeparator" w:id="0">
    <w:p w:rsidR="008121FE" w:rsidRDefault="008121FE" w:rsidP="00D33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2EC" w:rsidRPr="00E63A3E" w:rsidRDefault="00404535" w:rsidP="00A16C2A">
    <w:pPr>
      <w:pStyle w:val="Encabezado"/>
      <w:rPr>
        <w:b/>
        <w:i/>
      </w:rPr>
    </w:pPr>
    <w:r>
      <w:rPr>
        <w:b/>
        <w:i/>
        <w:noProof/>
        <w:color w:val="B2B2B2" w:themeColor="accent2"/>
        <w:sz w:val="36"/>
        <w:szCs w:val="36"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-209550</wp:posOffset>
          </wp:positionV>
          <wp:extent cx="1304925" cy="1150620"/>
          <wp:effectExtent l="0" t="0" r="9525" b="0"/>
          <wp:wrapTopAndBottom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juan-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1150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4535">
      <w:rPr>
        <w:b/>
        <w:i/>
        <w:color w:val="B2B2B2" w:themeColor="accent2"/>
        <w:sz w:val="36"/>
        <w:szCs w:val="36"/>
      </w:rPr>
      <w:t>CINEMA</w:t>
    </w:r>
    <w:r w:rsidR="00A16C2A">
      <w:rPr>
        <w:b/>
        <w:i/>
      </w:rPr>
      <w:tab/>
    </w:r>
    <w:r w:rsidR="00A16C2A">
      <w:rPr>
        <w:b/>
        <w:i/>
      </w:rPr>
      <w:tab/>
    </w:r>
    <w:r w:rsidR="00E042EC" w:rsidRPr="00E63A3E">
      <w:rPr>
        <w:b/>
        <w:i/>
      </w:rPr>
      <w:t>Juan Peña Garrido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2FE5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016AB7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6B143EE7"/>
    <w:multiLevelType w:val="hybridMultilevel"/>
    <w:tmpl w:val="EA9E6EA4"/>
    <w:lvl w:ilvl="0" w:tplc="72188CC4">
      <w:start w:val="1"/>
      <w:numFmt w:val="bullet"/>
      <w:pStyle w:val="vieta"/>
      <w:lvlText w:val=""/>
      <w:lvlJc w:val="left"/>
      <w:pPr>
        <w:ind w:left="360" w:hanging="360"/>
      </w:pPr>
      <w:rPr>
        <w:rFonts w:ascii="Wingdings" w:hAnsi="Wingdings" w:hint="default"/>
        <w:color w:val="DDDDD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1F"/>
    <w:rsid w:val="00042D97"/>
    <w:rsid w:val="00064BDC"/>
    <w:rsid w:val="000714FA"/>
    <w:rsid w:val="00094B97"/>
    <w:rsid w:val="00097AEC"/>
    <w:rsid w:val="000B5220"/>
    <w:rsid w:val="000B61C3"/>
    <w:rsid w:val="000C516F"/>
    <w:rsid w:val="000D6FB5"/>
    <w:rsid w:val="00116044"/>
    <w:rsid w:val="00151483"/>
    <w:rsid w:val="00157461"/>
    <w:rsid w:val="001664D3"/>
    <w:rsid w:val="001851DD"/>
    <w:rsid w:val="001A4DB2"/>
    <w:rsid w:val="001F5F6C"/>
    <w:rsid w:val="001F61D5"/>
    <w:rsid w:val="00221AEF"/>
    <w:rsid w:val="00236FA3"/>
    <w:rsid w:val="00251F63"/>
    <w:rsid w:val="0025296B"/>
    <w:rsid w:val="00252D7F"/>
    <w:rsid w:val="002562CE"/>
    <w:rsid w:val="00263CC6"/>
    <w:rsid w:val="00275A40"/>
    <w:rsid w:val="0029485E"/>
    <w:rsid w:val="002D3629"/>
    <w:rsid w:val="002F6EF7"/>
    <w:rsid w:val="003442D2"/>
    <w:rsid w:val="00362014"/>
    <w:rsid w:val="003733A6"/>
    <w:rsid w:val="00376697"/>
    <w:rsid w:val="003A7D9D"/>
    <w:rsid w:val="003C6FEA"/>
    <w:rsid w:val="0040257F"/>
    <w:rsid w:val="00404535"/>
    <w:rsid w:val="004126A9"/>
    <w:rsid w:val="0045676C"/>
    <w:rsid w:val="00466AF1"/>
    <w:rsid w:val="004755D8"/>
    <w:rsid w:val="00481541"/>
    <w:rsid w:val="004B461A"/>
    <w:rsid w:val="004C366D"/>
    <w:rsid w:val="004D7A8A"/>
    <w:rsid w:val="004E3858"/>
    <w:rsid w:val="004F751F"/>
    <w:rsid w:val="005124AD"/>
    <w:rsid w:val="00537C9C"/>
    <w:rsid w:val="005443B6"/>
    <w:rsid w:val="00566760"/>
    <w:rsid w:val="0057103D"/>
    <w:rsid w:val="005775CD"/>
    <w:rsid w:val="0058224E"/>
    <w:rsid w:val="00593BAB"/>
    <w:rsid w:val="006030ED"/>
    <w:rsid w:val="0063236A"/>
    <w:rsid w:val="00632991"/>
    <w:rsid w:val="00675754"/>
    <w:rsid w:val="006A09A4"/>
    <w:rsid w:val="006A79B1"/>
    <w:rsid w:val="006E0AF4"/>
    <w:rsid w:val="006F6390"/>
    <w:rsid w:val="007039EB"/>
    <w:rsid w:val="00733D60"/>
    <w:rsid w:val="00746031"/>
    <w:rsid w:val="007561DB"/>
    <w:rsid w:val="00772878"/>
    <w:rsid w:val="007A7518"/>
    <w:rsid w:val="00805871"/>
    <w:rsid w:val="008121FE"/>
    <w:rsid w:val="00866364"/>
    <w:rsid w:val="00877CF4"/>
    <w:rsid w:val="00881D3E"/>
    <w:rsid w:val="008865DF"/>
    <w:rsid w:val="00892668"/>
    <w:rsid w:val="008A7AA7"/>
    <w:rsid w:val="008C3A6A"/>
    <w:rsid w:val="008D4C75"/>
    <w:rsid w:val="008E16ED"/>
    <w:rsid w:val="008E4FCB"/>
    <w:rsid w:val="008F43A2"/>
    <w:rsid w:val="0091238C"/>
    <w:rsid w:val="00921731"/>
    <w:rsid w:val="00961585"/>
    <w:rsid w:val="009620BA"/>
    <w:rsid w:val="009654CB"/>
    <w:rsid w:val="0098084C"/>
    <w:rsid w:val="009A10EE"/>
    <w:rsid w:val="009A22C6"/>
    <w:rsid w:val="009B67EE"/>
    <w:rsid w:val="009B7C5E"/>
    <w:rsid w:val="009D4996"/>
    <w:rsid w:val="009F6E8B"/>
    <w:rsid w:val="00A00EF5"/>
    <w:rsid w:val="00A11E63"/>
    <w:rsid w:val="00A16C2A"/>
    <w:rsid w:val="00A34676"/>
    <w:rsid w:val="00A46D63"/>
    <w:rsid w:val="00A55548"/>
    <w:rsid w:val="00A674FB"/>
    <w:rsid w:val="00A9306C"/>
    <w:rsid w:val="00AB0992"/>
    <w:rsid w:val="00AB0E23"/>
    <w:rsid w:val="00AB2133"/>
    <w:rsid w:val="00AC5C12"/>
    <w:rsid w:val="00AD228E"/>
    <w:rsid w:val="00AF68BE"/>
    <w:rsid w:val="00B232E7"/>
    <w:rsid w:val="00B46F32"/>
    <w:rsid w:val="00B5136E"/>
    <w:rsid w:val="00B630B0"/>
    <w:rsid w:val="00B72E64"/>
    <w:rsid w:val="00B74466"/>
    <w:rsid w:val="00B939D3"/>
    <w:rsid w:val="00BA1A79"/>
    <w:rsid w:val="00BB30A0"/>
    <w:rsid w:val="00BC0CD0"/>
    <w:rsid w:val="00BC6948"/>
    <w:rsid w:val="00BD72BF"/>
    <w:rsid w:val="00C34E2B"/>
    <w:rsid w:val="00C35405"/>
    <w:rsid w:val="00C859CD"/>
    <w:rsid w:val="00C9614E"/>
    <w:rsid w:val="00CB56E9"/>
    <w:rsid w:val="00CD2919"/>
    <w:rsid w:val="00D246BE"/>
    <w:rsid w:val="00D337E7"/>
    <w:rsid w:val="00D34985"/>
    <w:rsid w:val="00D466C8"/>
    <w:rsid w:val="00D956C2"/>
    <w:rsid w:val="00DF6BAE"/>
    <w:rsid w:val="00E042EC"/>
    <w:rsid w:val="00E566B8"/>
    <w:rsid w:val="00E63A3E"/>
    <w:rsid w:val="00E670C8"/>
    <w:rsid w:val="00EA2EC9"/>
    <w:rsid w:val="00EC2B7D"/>
    <w:rsid w:val="00EC6214"/>
    <w:rsid w:val="00ED015C"/>
    <w:rsid w:val="00EE1CD0"/>
    <w:rsid w:val="00F220C8"/>
    <w:rsid w:val="00F67C00"/>
    <w:rsid w:val="00F71D68"/>
    <w:rsid w:val="00F80CED"/>
    <w:rsid w:val="00F87308"/>
    <w:rsid w:val="00F963B3"/>
    <w:rsid w:val="00FB23F6"/>
    <w:rsid w:val="00FD229A"/>
    <w:rsid w:val="00FF1A30"/>
    <w:rsid w:val="00FF2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3A6"/>
    <w:rPr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F43A2"/>
    <w:pPr>
      <w:keepNext/>
      <w:shd w:val="clear" w:color="auto" w:fill="B2B2B2" w:themeFill="accent2"/>
      <w:spacing w:before="400"/>
      <w:ind w:firstLine="446"/>
      <w:outlineLvl w:val="0"/>
    </w:pPr>
    <w:rPr>
      <w:rFonts w:asciiTheme="majorHAnsi" w:hAnsiTheme="majorHAnsi"/>
      <w:b/>
      <w:caps/>
      <w:color w:val="FFFFFF" w:themeColor="background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E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AF4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35405"/>
    <w:pPr>
      <w:spacing w:after="300" w:line="760" w:lineRule="exact"/>
      <w:contextualSpacing/>
      <w:jc w:val="center"/>
    </w:pPr>
    <w:rPr>
      <w:rFonts w:asciiTheme="majorHAnsi" w:eastAsiaTheme="majorEastAsia" w:hAnsiTheme="majorHAnsi" w:cstheme="majorBidi"/>
      <w:caps/>
      <w:color w:val="DDDDDD" w:themeColor="accent1"/>
      <w:kern w:val="28"/>
      <w:sz w:val="8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5405"/>
    <w:rPr>
      <w:rFonts w:asciiTheme="majorHAnsi" w:eastAsiaTheme="majorEastAsia" w:hAnsiTheme="majorHAnsi" w:cstheme="majorBidi"/>
      <w:caps/>
      <w:color w:val="DDDDDD" w:themeColor="accent1"/>
      <w:kern w:val="28"/>
      <w:sz w:val="80"/>
      <w:szCs w:val="52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F43A2"/>
    <w:rPr>
      <w:rFonts w:asciiTheme="majorHAnsi" w:hAnsiTheme="majorHAnsi"/>
      <w:b/>
      <w:caps/>
      <w:color w:val="FFFFFF" w:themeColor="background1"/>
      <w:sz w:val="32"/>
      <w:szCs w:val="32"/>
      <w:shd w:val="clear" w:color="auto" w:fill="B2B2B2" w:themeFill="accent2"/>
      <w:lang w:val="en-US"/>
    </w:rPr>
  </w:style>
  <w:style w:type="paragraph" w:customStyle="1" w:styleId="introduccin">
    <w:name w:val="introducción"/>
    <w:basedOn w:val="Normal"/>
    <w:qFormat/>
    <w:rsid w:val="004C366D"/>
    <w:pPr>
      <w:spacing w:after="200" w:line="240" w:lineRule="auto"/>
    </w:pPr>
    <w:rPr>
      <w:b/>
      <w:sz w:val="28"/>
      <w:szCs w:val="28"/>
    </w:rPr>
  </w:style>
  <w:style w:type="paragraph" w:customStyle="1" w:styleId="vieta">
    <w:name w:val="viñeta"/>
    <w:basedOn w:val="Normal"/>
    <w:link w:val="carcterdevieta"/>
    <w:semiHidden/>
    <w:rsid w:val="00EC6214"/>
    <w:pPr>
      <w:numPr>
        <w:numId w:val="1"/>
      </w:numPr>
      <w:contextualSpacing/>
    </w:pPr>
  </w:style>
  <w:style w:type="paragraph" w:customStyle="1" w:styleId="Casilla">
    <w:name w:val="Casilla"/>
    <w:basedOn w:val="vieta"/>
    <w:link w:val="Carcterdecasilla"/>
    <w:semiHidden/>
    <w:rsid w:val="001851DD"/>
    <w:pPr>
      <w:numPr>
        <w:numId w:val="0"/>
      </w:numPr>
      <w:tabs>
        <w:tab w:val="left" w:pos="426"/>
      </w:tabs>
      <w:ind w:left="426" w:hanging="426"/>
    </w:pPr>
  </w:style>
  <w:style w:type="paragraph" w:styleId="Encabezado">
    <w:name w:val="header"/>
    <w:basedOn w:val="Normal"/>
    <w:link w:val="EncabezadoCar"/>
    <w:semiHidden/>
    <w:rsid w:val="004755D8"/>
    <w:pPr>
      <w:tabs>
        <w:tab w:val="center" w:pos="4513"/>
        <w:tab w:val="right" w:pos="9026"/>
      </w:tabs>
      <w:spacing w:after="0" w:line="240" w:lineRule="auto"/>
    </w:pPr>
  </w:style>
  <w:style w:type="paragraph" w:styleId="Piedepgina">
    <w:name w:val="footer"/>
    <w:basedOn w:val="Normal"/>
    <w:link w:val="PiedepginaCar"/>
    <w:semiHidden/>
    <w:rsid w:val="00EC6214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 Black" w:hAnsi="Arial Black"/>
      <w:color w:val="DDDDDD" w:themeColor="accent1"/>
    </w:rPr>
  </w:style>
  <w:style w:type="character" w:customStyle="1" w:styleId="PiedepginaCar">
    <w:name w:val="Pie de página Car"/>
    <w:basedOn w:val="Fuentedeprrafopredeter"/>
    <w:link w:val="Piedepgina"/>
    <w:semiHidden/>
    <w:rsid w:val="000B5220"/>
    <w:rPr>
      <w:rFonts w:ascii="Arial Black" w:hAnsi="Arial Black"/>
      <w:color w:val="DDDDDD" w:themeColor="accent1"/>
      <w:sz w:val="20"/>
      <w:lang w:val="en-US"/>
    </w:rPr>
  </w:style>
  <w:style w:type="paragraph" w:customStyle="1" w:styleId="Subttulo1">
    <w:name w:val="Subtítulo1"/>
    <w:basedOn w:val="Ttulo"/>
    <w:qFormat/>
    <w:rsid w:val="00C35405"/>
    <w:pPr>
      <w:spacing w:after="0" w:line="240" w:lineRule="auto"/>
    </w:pPr>
    <w:rPr>
      <w:color w:val="B2B2B2" w:themeColor="accent2"/>
      <w:sz w:val="40"/>
    </w:rPr>
  </w:style>
  <w:style w:type="character" w:customStyle="1" w:styleId="carcterdevieta">
    <w:name w:val="carácter de viñeta"/>
    <w:basedOn w:val="Fuentedeprrafopredeter"/>
    <w:link w:val="vieta"/>
    <w:semiHidden/>
    <w:rsid w:val="000B5220"/>
    <w:rPr>
      <w:color w:val="000000" w:themeColor="text1"/>
      <w:sz w:val="20"/>
      <w:lang w:val="en-US"/>
    </w:rPr>
  </w:style>
  <w:style w:type="character" w:customStyle="1" w:styleId="Carcterdecasilla">
    <w:name w:val="Carácter de casilla"/>
    <w:basedOn w:val="carcterdevieta"/>
    <w:link w:val="Casilla"/>
    <w:semiHidden/>
    <w:rsid w:val="000B5220"/>
    <w:rPr>
      <w:color w:val="000000" w:themeColor="text1"/>
      <w:sz w:val="20"/>
      <w:lang w:val="en-US"/>
    </w:rPr>
  </w:style>
  <w:style w:type="character" w:customStyle="1" w:styleId="EncabezadoCar">
    <w:name w:val="Encabezado Car"/>
    <w:basedOn w:val="Fuentedeprrafopredeter"/>
    <w:link w:val="Encabezado"/>
    <w:semiHidden/>
    <w:rsid w:val="000B5220"/>
    <w:rPr>
      <w:color w:val="000000" w:themeColor="text1"/>
      <w:sz w:val="20"/>
      <w:lang w:val="en-US"/>
    </w:rPr>
  </w:style>
  <w:style w:type="paragraph" w:customStyle="1" w:styleId="Fila">
    <w:name w:val="Fila"/>
    <w:basedOn w:val="Casilla"/>
    <w:link w:val="Carcterdefila"/>
    <w:qFormat/>
    <w:rsid w:val="0045676C"/>
    <w:pPr>
      <w:tabs>
        <w:tab w:val="clear" w:pos="426"/>
      </w:tabs>
      <w:spacing w:before="50" w:after="50" w:line="240" w:lineRule="auto"/>
      <w:ind w:left="0" w:firstLine="0"/>
      <w:contextualSpacing w:val="0"/>
    </w:pPr>
  </w:style>
  <w:style w:type="paragraph" w:customStyle="1" w:styleId="encabezadodefila">
    <w:name w:val="encabezado de fila"/>
    <w:basedOn w:val="Fila"/>
    <w:link w:val="Carcterdeencabezadodefila"/>
    <w:qFormat/>
    <w:rsid w:val="0045676C"/>
    <w:rPr>
      <w:color w:val="FFFFFF" w:themeColor="background1"/>
    </w:rPr>
  </w:style>
  <w:style w:type="character" w:customStyle="1" w:styleId="Carcterdefila">
    <w:name w:val="Carácter de fila"/>
    <w:basedOn w:val="Carcterdecasilla"/>
    <w:link w:val="Fila"/>
    <w:rsid w:val="0045676C"/>
    <w:rPr>
      <w:color w:val="000000" w:themeColor="text1"/>
      <w:sz w:val="20"/>
      <w:lang w:val="en-US"/>
    </w:rPr>
  </w:style>
  <w:style w:type="character" w:customStyle="1" w:styleId="Carcterdeencabezadodefila">
    <w:name w:val="Carácter de encabezado de fila"/>
    <w:basedOn w:val="Carcterdefila"/>
    <w:link w:val="encabezadodefila"/>
    <w:rsid w:val="0045676C"/>
    <w:rPr>
      <w:color w:val="FFFFFF" w:themeColor="background1"/>
      <w:sz w:val="20"/>
      <w:lang w:val="en-US"/>
    </w:rPr>
  </w:style>
  <w:style w:type="character" w:styleId="Textodelmarcadordeposicin">
    <w:name w:val="Placeholder Text"/>
    <w:basedOn w:val="Fuentedeprrafopredeter"/>
    <w:semiHidden/>
    <w:rsid w:val="009B67EE"/>
    <w:rPr>
      <w:color w:val="808080"/>
    </w:rPr>
  </w:style>
  <w:style w:type="paragraph" w:styleId="Descripcin">
    <w:name w:val="caption"/>
    <w:basedOn w:val="Normal"/>
    <w:next w:val="Normal"/>
    <w:unhideWhenUsed/>
    <w:rsid w:val="00481541"/>
    <w:pPr>
      <w:spacing w:after="200" w:line="240" w:lineRule="auto"/>
    </w:pPr>
    <w:rPr>
      <w:i/>
      <w:iCs/>
      <w:color w:val="00000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s\AppData\Roaming\Microsoft\Plantillas\Hoja%20de%20c&#225;lculo%20de%20perfil%20de%20servicio%20en%20l&#237;n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821F521D4342F884A759CC84D08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9C3BD-B3FC-4CEB-B553-E6E3818D5878}"/>
      </w:docPartPr>
      <w:docPartBody>
        <w:p w:rsidR="0086289B" w:rsidRDefault="00354272">
          <w:pPr>
            <w:pStyle w:val="E4821F521D4342F884A759CC84D08107"/>
          </w:pPr>
          <w:r w:rsidRPr="0091238C">
            <w:rPr>
              <w:lang w:bidi="es-ES"/>
            </w:rPr>
            <w:t>Servicios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72"/>
    <w:rsid w:val="000248BD"/>
    <w:rsid w:val="001D7E91"/>
    <w:rsid w:val="002B3436"/>
    <w:rsid w:val="0032066C"/>
    <w:rsid w:val="00354272"/>
    <w:rsid w:val="0086289B"/>
    <w:rsid w:val="00BD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E4426EF7D84DE5B0C15285934A72FA">
    <w:name w:val="54E4426EF7D84DE5B0C15285934A72FA"/>
  </w:style>
  <w:style w:type="paragraph" w:customStyle="1" w:styleId="3DB7654B14904E87ACFFB3BA7E249A13">
    <w:name w:val="3DB7654B14904E87ACFFB3BA7E249A13"/>
  </w:style>
  <w:style w:type="paragraph" w:customStyle="1" w:styleId="803A49DDCB3E40AD908F0F449BFEB9F7">
    <w:name w:val="803A49DDCB3E40AD908F0F449BFEB9F7"/>
  </w:style>
  <w:style w:type="paragraph" w:customStyle="1" w:styleId="14615B90CBBE493898993D208499FCE7">
    <w:name w:val="14615B90CBBE493898993D208499FCE7"/>
  </w:style>
  <w:style w:type="paragraph" w:customStyle="1" w:styleId="1DFE9BFB26304B59BEBC6120BE65C2D8">
    <w:name w:val="1DFE9BFB26304B59BEBC6120BE65C2D8"/>
  </w:style>
  <w:style w:type="paragraph" w:customStyle="1" w:styleId="B262823C270B4C51BBA3DDFD45F72D81">
    <w:name w:val="B262823C270B4C51BBA3DDFD45F72D81"/>
  </w:style>
  <w:style w:type="paragraph" w:customStyle="1" w:styleId="95626AB69A5A46178BA668712DFBFECD">
    <w:name w:val="95626AB69A5A46178BA668712DFBFECD"/>
  </w:style>
  <w:style w:type="paragraph" w:customStyle="1" w:styleId="DED9E94810414EE5A84AF984D985EA4A">
    <w:name w:val="DED9E94810414EE5A84AF984D985EA4A"/>
  </w:style>
  <w:style w:type="paragraph" w:customStyle="1" w:styleId="4290407AFD8C4A4384B6CC20EC093974">
    <w:name w:val="4290407AFD8C4A4384B6CC20EC093974"/>
  </w:style>
  <w:style w:type="paragraph" w:customStyle="1" w:styleId="161BD42C393C419A9DA6BFEFC5C90E81">
    <w:name w:val="161BD42C393C419A9DA6BFEFC5C90E81"/>
  </w:style>
  <w:style w:type="paragraph" w:customStyle="1" w:styleId="E4821F521D4342F884A759CC84D08107">
    <w:name w:val="E4821F521D4342F884A759CC84D08107"/>
  </w:style>
  <w:style w:type="paragraph" w:customStyle="1" w:styleId="060219C209B44983AEA90F12ABCC535F">
    <w:name w:val="060219C209B44983AEA90F12ABCC535F"/>
  </w:style>
  <w:style w:type="paragraph" w:customStyle="1" w:styleId="694FD72C53034B6786A529445DD53E4B">
    <w:name w:val="694FD72C53034B6786A529445DD53E4B"/>
  </w:style>
  <w:style w:type="paragraph" w:customStyle="1" w:styleId="CE46A3173D0C41A2A5B001407AA2A851">
    <w:name w:val="CE46A3173D0C41A2A5B001407AA2A851"/>
  </w:style>
  <w:style w:type="paragraph" w:customStyle="1" w:styleId="6B045AD7EFE4427383C10FA49D44C796">
    <w:name w:val="6B045AD7EFE4427383C10FA49D44C796"/>
  </w:style>
  <w:style w:type="paragraph" w:customStyle="1" w:styleId="63D30267948C4418BA5809236785F9BC">
    <w:name w:val="63D30267948C4418BA5809236785F9BC"/>
  </w:style>
  <w:style w:type="paragraph" w:customStyle="1" w:styleId="F5F2E72B011F4576831A0E98C0A35F0C">
    <w:name w:val="F5F2E72B011F4576831A0E98C0A35F0C"/>
  </w:style>
  <w:style w:type="paragraph" w:customStyle="1" w:styleId="FA3603ED85C14417A132ABAE423DF798">
    <w:name w:val="FA3603ED85C14417A132ABAE423DF798"/>
  </w:style>
  <w:style w:type="paragraph" w:customStyle="1" w:styleId="593D8747D0514AE5AAE0D2C166F610DD">
    <w:name w:val="593D8747D0514AE5AAE0D2C166F610DD"/>
  </w:style>
  <w:style w:type="paragraph" w:customStyle="1" w:styleId="2AB9DE013361445A8E00E9B3DEC7576C">
    <w:name w:val="2AB9DE013361445A8E00E9B3DEC7576C"/>
  </w:style>
  <w:style w:type="paragraph" w:customStyle="1" w:styleId="C8B2D6FA9EA642A0A343266F1DD4A4EC">
    <w:name w:val="C8B2D6FA9EA642A0A343266F1DD4A4EC"/>
  </w:style>
  <w:style w:type="paragraph" w:customStyle="1" w:styleId="74438C843EBC4A24BAD6C054DF542A17">
    <w:name w:val="74438C843EBC4A24BAD6C054DF542A17"/>
  </w:style>
  <w:style w:type="paragraph" w:customStyle="1" w:styleId="708464EF57AC40148EEC46C0DC7705D4">
    <w:name w:val="708464EF57AC40148EEC46C0DC7705D4"/>
  </w:style>
  <w:style w:type="paragraph" w:customStyle="1" w:styleId="D3030CFB43CB40D2BB475CC5D7358184">
    <w:name w:val="D3030CFB43CB40D2BB475CC5D7358184"/>
  </w:style>
  <w:style w:type="paragraph" w:customStyle="1" w:styleId="66FFACD92B2E40DFAC1C725214C4B4BE">
    <w:name w:val="66FFACD92B2E40DFAC1C725214C4B4BE"/>
  </w:style>
  <w:style w:type="paragraph" w:customStyle="1" w:styleId="84209494E72547A8B17D7CCDEB21D85F">
    <w:name w:val="84209494E72547A8B17D7CCDEB21D85F"/>
  </w:style>
  <w:style w:type="paragraph" w:customStyle="1" w:styleId="4E57FC3CB82241FDA32BCA38160E803C">
    <w:name w:val="4E57FC3CB82241FDA32BCA38160E803C"/>
  </w:style>
  <w:style w:type="paragraph" w:customStyle="1" w:styleId="5623B7AC898A41C18200850B6150E570">
    <w:name w:val="5623B7AC898A41C18200850B6150E570"/>
    <w:rsid w:val="00BD0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57">
      <a:majorFont>
        <a:latin typeface="Arial Blac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38294-123F-4B9C-AB98-EBCB8664726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3E869FB-253B-4B9E-B905-72ADCD03F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68EA38-F8F0-4D30-AEC5-6AAA6AEFE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073466-A6A1-4C95-B571-34CF6E373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de cálculo de perfil de servicio en línea.dotx</Template>
  <TotalTime>0</TotalTime>
  <Pages>2</Pages>
  <Words>133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2022-04-08T10:27:00Z</dcterms:created>
  <dcterms:modified xsi:type="dcterms:W3CDTF">2022-04-11T15:57:00Z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